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C0916A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AD86C9B" w14:textId="77777777" w:rsidR="00692703" w:rsidRPr="00CF1A49" w:rsidRDefault="00FF44B7" w:rsidP="00913946">
            <w:pPr>
              <w:pStyle w:val="Title"/>
            </w:pPr>
            <w:r w:rsidRPr="001244C2">
              <w:rPr>
                <w:b/>
                <w:bCs/>
              </w:rPr>
              <w:t>Martin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Okello</w:t>
            </w:r>
          </w:p>
          <w:p w14:paraId="3BCB4ECD" w14:textId="7BA65E39" w:rsidR="00692703" w:rsidRPr="00CF1A49" w:rsidRDefault="00EC3BDE" w:rsidP="00913946">
            <w:pPr>
              <w:pStyle w:val="ContactInfo"/>
              <w:contextualSpacing w:val="0"/>
            </w:pPr>
            <w:r>
              <w:t xml:space="preserve">London </w:t>
            </w:r>
            <w:r w:rsidR="00BA358D">
              <w:t>W10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184C97F3774493E85B5FA01E6ACC3E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ED7EB3">
              <w:t>07555248352</w:t>
            </w:r>
          </w:p>
          <w:p w14:paraId="019AD5CF" w14:textId="1F21E88A" w:rsidR="00692703" w:rsidRPr="00CF1A49" w:rsidRDefault="00CD35F5" w:rsidP="00913946">
            <w:pPr>
              <w:pStyle w:val="ContactInfoEmphasis"/>
              <w:contextualSpacing w:val="0"/>
            </w:pPr>
            <w:r>
              <w:t>m</w:t>
            </w:r>
            <w:r w:rsidR="00FF44B7">
              <w:t>artin.okello@gmail.com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2341659CFA4414EA8F43ED04C6318F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544F0C">
                <w:rPr>
                  <w:rStyle w:val="Hyperlink"/>
                </w:rPr>
                <w:t>https://www.linkedin.com/in/martin-alex-okello-866283a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1B87B87BC3A45B6B758BC95F8385C0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5F459B" w:rsidRPr="008A1CE0">
                <w:rPr>
                  <w:rStyle w:val="Hyperlink"/>
                </w:rPr>
                <w:t>https://github.com/martinokello?tab=repositories</w:t>
              </w:r>
            </w:hyperlink>
          </w:p>
        </w:tc>
      </w:tr>
      <w:tr w:rsidR="009571D8" w:rsidRPr="00CF1A49" w14:paraId="40EDE7BD" w14:textId="77777777" w:rsidTr="00692703">
        <w:tc>
          <w:tcPr>
            <w:tcW w:w="9360" w:type="dxa"/>
            <w:tcMar>
              <w:top w:w="432" w:type="dxa"/>
            </w:tcMar>
          </w:tcPr>
          <w:p w14:paraId="73B7D8B1" w14:textId="77777777" w:rsidR="00F165DB" w:rsidRPr="00CF1A49" w:rsidRDefault="00F165DB" w:rsidP="00F165DB">
            <w:pPr>
              <w:pStyle w:val="Heading1"/>
            </w:pPr>
            <w:r>
              <w:t>Personal Profile</w:t>
            </w:r>
          </w:p>
          <w:p w14:paraId="17520747" w14:textId="10EFF698" w:rsidR="001755A8" w:rsidRPr="00CF1A49" w:rsidRDefault="00F165DB" w:rsidP="00913946">
            <w:r>
              <w:t>Over 1</w:t>
            </w:r>
            <w:r w:rsidR="00FE1C8C">
              <w:t>2</w:t>
            </w:r>
            <w:r>
              <w:t xml:space="preserve"> years’ experience, self-motivated Web Developer</w:t>
            </w:r>
            <w:r w:rsidR="00FE1C8C">
              <w:t xml:space="preserve"> &amp; Software Engineer</w:t>
            </w:r>
            <w:r w:rsidR="00534360">
              <w:t xml:space="preserve">; </w:t>
            </w:r>
            <w:r w:rsidR="00084D0A">
              <w:t>who strives for total efficiency. Works well under pressure and able to priorities workload to deliver positive results within tight deadlines; a fast learner with good written and verbal communication skills.</w:t>
            </w:r>
          </w:p>
        </w:tc>
      </w:tr>
    </w:tbl>
    <w:p w14:paraId="01E0194D" w14:textId="77777777" w:rsidR="004E01EB" w:rsidRPr="00CF1A49" w:rsidRDefault="00F165DB" w:rsidP="004E01EB">
      <w:pPr>
        <w:pStyle w:val="Heading1"/>
      </w:pPr>
      <w:r>
        <w:t>exployment history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4424B61" w14:textId="77777777" w:rsidTr="002426DF">
        <w:tc>
          <w:tcPr>
            <w:tcW w:w="9290" w:type="dxa"/>
          </w:tcPr>
          <w:p w14:paraId="0D375812" w14:textId="7F167D21" w:rsidR="001D0BF1" w:rsidRPr="00CF1A49" w:rsidRDefault="005F459B" w:rsidP="001D0BF1">
            <w:pPr>
              <w:pStyle w:val="Heading3"/>
              <w:contextualSpacing w:val="0"/>
            </w:pPr>
            <w:r>
              <w:t>07/2017</w:t>
            </w:r>
            <w:r w:rsidR="001D0BF1" w:rsidRPr="00CF1A49">
              <w:t xml:space="preserve"> –</w:t>
            </w:r>
            <w:r>
              <w:t xml:space="preserve"> CUrrent</w:t>
            </w:r>
          </w:p>
          <w:p w14:paraId="1F3A6DC1" w14:textId="0517F51A" w:rsidR="001D0BF1" w:rsidRPr="00CF1A49" w:rsidRDefault="005F459B" w:rsidP="001D0BF1">
            <w:pPr>
              <w:pStyle w:val="Heading2"/>
              <w:contextualSpacing w:val="0"/>
            </w:pPr>
            <w:r>
              <w:t>OWner/Software Engineer – 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MartinLayooinc Software LTD</w:t>
            </w:r>
          </w:p>
          <w:p w14:paraId="0E43E6FC" w14:textId="63B6963C" w:rsidR="00974C64" w:rsidRPr="008A1CE0" w:rsidRDefault="005F459B" w:rsidP="001D0BF1">
            <w:pPr>
              <w:contextualSpacing w:val="0"/>
              <w:rPr>
                <w:b/>
                <w:bCs/>
              </w:rPr>
            </w:pPr>
            <w:r>
              <w:t xml:space="preserve">I own </w:t>
            </w:r>
            <w:proofErr w:type="spellStart"/>
            <w:r>
              <w:t>MartinLayooInc</w:t>
            </w:r>
            <w:proofErr w:type="spellEnd"/>
            <w:r w:rsidR="008E02A3">
              <w:t xml:space="preserve"> </w:t>
            </w:r>
            <w:r w:rsidR="00370903">
              <w:t xml:space="preserve">Software </w:t>
            </w:r>
            <w:r w:rsidR="008E02A3">
              <w:t>Ltd, with a presence in South Africa</w:t>
            </w:r>
            <w:r>
              <w:t xml:space="preserve">, and a Single Developer with vast experience in building client portfolios in web, including but not restricted to myfundi.martinlayooinc.com, unisa-weblive.martinlayooinc.com and many more using </w:t>
            </w:r>
            <w:r w:rsidRPr="00BE1465">
              <w:rPr>
                <w:b/>
                <w:bCs/>
              </w:rPr>
              <w:t>ASP.NET</w:t>
            </w:r>
            <w:r w:rsidR="00974C64">
              <w:rPr>
                <w:b/>
                <w:bCs/>
              </w:rPr>
              <w:t xml:space="preserve"> MVC,</w:t>
            </w:r>
            <w:r w:rsidRPr="00BE1465">
              <w:rPr>
                <w:b/>
                <w:bCs/>
              </w:rPr>
              <w:t xml:space="preserve"> C#, </w:t>
            </w:r>
            <w:proofErr w:type="spellStart"/>
            <w:r w:rsidRPr="00BE1465">
              <w:rPr>
                <w:b/>
                <w:bCs/>
              </w:rPr>
              <w:t>SQLServer</w:t>
            </w:r>
            <w:proofErr w:type="spellEnd"/>
            <w:r w:rsidRPr="00BE1465">
              <w:rPr>
                <w:b/>
                <w:bCs/>
              </w:rPr>
              <w:t>, Angular, .NET Core, Typescript/</w:t>
            </w:r>
            <w:proofErr w:type="spellStart"/>
            <w:r w:rsidRPr="00BE1465">
              <w:rPr>
                <w:b/>
                <w:bCs/>
              </w:rPr>
              <w:t>Javascript</w:t>
            </w:r>
            <w:proofErr w:type="spellEnd"/>
            <w:r w:rsidR="00626D42">
              <w:rPr>
                <w:b/>
                <w:bCs/>
              </w:rPr>
              <w:t xml:space="preserve">, HTML5, </w:t>
            </w:r>
            <w:proofErr w:type="spellStart"/>
            <w:r w:rsidR="00626D42">
              <w:rPr>
                <w:b/>
                <w:bCs/>
              </w:rPr>
              <w:t>JQuery</w:t>
            </w:r>
            <w:proofErr w:type="spellEnd"/>
            <w:r w:rsidR="00626D42">
              <w:rPr>
                <w:b/>
                <w:bCs/>
              </w:rPr>
              <w:t>, CSS 3.0</w:t>
            </w:r>
            <w:r w:rsidR="00F667B5">
              <w:rPr>
                <w:b/>
                <w:bCs/>
              </w:rPr>
              <w:t>, GitHub</w:t>
            </w:r>
            <w:r w:rsidR="00974C64">
              <w:rPr>
                <w:b/>
                <w:bCs/>
              </w:rPr>
              <w:t>.</w:t>
            </w:r>
          </w:p>
          <w:p w14:paraId="0ACDDE06" w14:textId="4EF0937A" w:rsidR="00974C64" w:rsidRPr="008A1CE0" w:rsidRDefault="00974C64" w:rsidP="001D0BF1">
            <w:pPr>
              <w:contextualSpacing w:val="0"/>
              <w:rPr>
                <w:b/>
                <w:u w:val="single"/>
              </w:rPr>
            </w:pPr>
            <w:r w:rsidRPr="008A1CE0">
              <w:rPr>
                <w:b/>
                <w:u w:val="single"/>
              </w:rPr>
              <w:t xml:space="preserve">Sample Portfolio </w:t>
            </w:r>
            <w:proofErr w:type="gramStart"/>
            <w:r w:rsidRPr="008A1CE0">
              <w:rPr>
                <w:b/>
                <w:u w:val="single"/>
              </w:rPr>
              <w:t>Of</w:t>
            </w:r>
            <w:proofErr w:type="gramEnd"/>
            <w:r w:rsidRPr="008A1CE0">
              <w:rPr>
                <w:b/>
                <w:u w:val="single"/>
              </w:rPr>
              <w:t xml:space="preserve"> Singly Built Web Sites Using Above Tech Stack:</w:t>
            </w:r>
          </w:p>
          <w:p w14:paraId="0EECC4B7" w14:textId="76739541" w:rsidR="00974C64" w:rsidRPr="00974C64" w:rsidRDefault="00974C64" w:rsidP="00974C64">
            <w:pPr>
              <w:pStyle w:val="ListParagraph"/>
              <w:numPr>
                <w:ilvl w:val="0"/>
                <w:numId w:val="14"/>
              </w:num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"https://myfundiv2.martinlayooinc.com/" </w:instrText>
            </w:r>
            <w:r>
              <w:fldChar w:fldCharType="separate"/>
            </w:r>
            <w:r w:rsidRPr="00974C64">
              <w:rPr>
                <w:rStyle w:val="Hyperlink"/>
              </w:rPr>
              <w:t>https://myfundiv2.martinlayooinc.com</w:t>
            </w:r>
          </w:p>
          <w:p w14:paraId="10B09C0A" w14:textId="0DF881AE" w:rsidR="00974C64" w:rsidRDefault="00974C64" w:rsidP="00974C64">
            <w:pPr>
              <w:pStyle w:val="ListParagraph"/>
              <w:numPr>
                <w:ilvl w:val="0"/>
                <w:numId w:val="14"/>
              </w:numPr>
            </w:pPr>
            <w:r>
              <w:fldChar w:fldCharType="end"/>
            </w:r>
            <w:hyperlink r:id="rId9" w:history="1">
              <w:r w:rsidRPr="004330AD">
                <w:rPr>
                  <w:rStyle w:val="Hyperlink"/>
                </w:rPr>
                <w:t>https://africanfarmerscommodities.martinlayooinc.com</w:t>
              </w:r>
            </w:hyperlink>
          </w:p>
          <w:p w14:paraId="5526FE08" w14:textId="77777777" w:rsidR="00974C64" w:rsidRDefault="00000000" w:rsidP="00974C64">
            <w:pPr>
              <w:pStyle w:val="ListParagraph"/>
              <w:numPr>
                <w:ilvl w:val="0"/>
                <w:numId w:val="14"/>
              </w:numPr>
            </w:pPr>
            <w:hyperlink r:id="rId10" w:history="1">
              <w:r w:rsidR="00974C64" w:rsidRPr="004330AD">
                <w:rPr>
                  <w:rStyle w:val="Hyperlink"/>
                </w:rPr>
                <w:t>https://unisa-weblive.martinlayooinc.com</w:t>
              </w:r>
            </w:hyperlink>
          </w:p>
          <w:p w14:paraId="284779EE" w14:textId="77777777" w:rsidR="00974C64" w:rsidRDefault="00370903" w:rsidP="00974C64">
            <w:pPr>
              <w:pStyle w:val="ListParagraph"/>
              <w:numPr>
                <w:ilvl w:val="0"/>
                <w:numId w:val="14"/>
              </w:numPr>
            </w:pPr>
            <w:hyperlink r:id="rId11" w:history="1">
              <w:r w:rsidRPr="00370903">
                <w:rPr>
                  <w:rStyle w:val="Hyperlink"/>
                </w:rPr>
                <w:t>https://www.martinlayooinc.c</w:t>
              </w:r>
              <w:r w:rsidRPr="00370903">
                <w:rPr>
                  <w:rStyle w:val="Hyperlink"/>
                </w:rPr>
                <w:t>o</w:t>
              </w:r>
              <w:r w:rsidRPr="00370903">
                <w:rPr>
                  <w:rStyle w:val="Hyperlink"/>
                </w:rPr>
                <w:t>m/TeachersAssistantDeploy</w:t>
              </w:r>
            </w:hyperlink>
          </w:p>
          <w:p w14:paraId="1F914CF6" w14:textId="203FAD0F" w:rsidR="00370903" w:rsidRPr="00CF1A49" w:rsidRDefault="00370903" w:rsidP="00370903">
            <w:pPr>
              <w:pStyle w:val="ListParagraph"/>
              <w:numPr>
                <w:ilvl w:val="0"/>
                <w:numId w:val="14"/>
              </w:numPr>
            </w:pPr>
            <w:hyperlink r:id="rId12" w:history="1">
              <w:r>
                <w:rPr>
                  <w:rStyle w:val="Hyperlink"/>
                </w:rPr>
                <w:t>https://www.marti</w:t>
              </w:r>
              <w:r>
                <w:rPr>
                  <w:rStyle w:val="Hyperlink"/>
                </w:rPr>
                <w:t>n</w:t>
              </w:r>
              <w:r>
                <w:rPr>
                  <w:rStyle w:val="Hyperlink"/>
                </w:rPr>
                <w:t>layooinc.com/EntertainmentTicketMaster</w:t>
              </w:r>
            </w:hyperlink>
          </w:p>
        </w:tc>
      </w:tr>
    </w:tbl>
    <w:p w14:paraId="1E528771" w14:textId="77777777" w:rsidR="002426DF" w:rsidRDefault="002426DF"/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722338F1" w14:textId="77777777" w:rsidTr="002426DF">
        <w:tc>
          <w:tcPr>
            <w:tcW w:w="9290" w:type="dxa"/>
            <w:tcMar>
              <w:top w:w="216" w:type="dxa"/>
            </w:tcMar>
          </w:tcPr>
          <w:p w14:paraId="30BD3397" w14:textId="5C729CCE" w:rsidR="005F459B" w:rsidRDefault="005F459B" w:rsidP="005F459B">
            <w:pPr>
              <w:pStyle w:val="Heading3"/>
              <w:contextualSpacing w:val="0"/>
            </w:pPr>
            <w:r>
              <w:t>05/2015</w:t>
            </w:r>
            <w:r w:rsidR="00F61DF9" w:rsidRPr="00CF1A49">
              <w:t xml:space="preserve"> – </w:t>
            </w:r>
            <w:r>
              <w:t>07/2017</w:t>
            </w:r>
          </w:p>
          <w:p w14:paraId="54828672" w14:textId="1E885532" w:rsidR="00F61DF9" w:rsidRPr="00486BCD" w:rsidRDefault="00486BCD" w:rsidP="005F459B">
            <w:pPr>
              <w:pStyle w:val="Heading3"/>
              <w:contextualSpacing w:val="0"/>
              <w:rPr>
                <w:sz w:val="26"/>
                <w:szCs w:val="26"/>
              </w:rPr>
            </w:pPr>
            <w:r w:rsidRPr="00486BCD">
              <w:rPr>
                <w:color w:val="1D824C" w:themeColor="accent1"/>
                <w:sz w:val="26"/>
                <w:szCs w:val="26"/>
              </w:rPr>
              <w:t>Software engineer</w:t>
            </w:r>
            <w:r w:rsidR="00F61DF9" w:rsidRPr="00486BCD">
              <w:rPr>
                <w:color w:val="1D824C" w:themeColor="accent1"/>
                <w:sz w:val="26"/>
                <w:szCs w:val="26"/>
              </w:rPr>
              <w:t>,</w:t>
            </w:r>
            <w:r w:rsidR="00F61DF9" w:rsidRPr="00486BCD">
              <w:rPr>
                <w:sz w:val="26"/>
                <w:szCs w:val="26"/>
              </w:rPr>
              <w:t xml:space="preserve"> </w:t>
            </w:r>
            <w:r w:rsidR="005F459B" w:rsidRPr="00486BCD">
              <w:rPr>
                <w:rStyle w:val="SubtleReference"/>
                <w:sz w:val="26"/>
                <w:szCs w:val="26"/>
              </w:rPr>
              <w:t>Kantar Media</w:t>
            </w:r>
          </w:p>
          <w:p w14:paraId="2E6CA5DF" w14:textId="67DAAF8C" w:rsidR="00F61DF9" w:rsidRPr="00F667B5" w:rsidRDefault="005F459B" w:rsidP="00F61DF9">
            <w:r>
              <w:t xml:space="preserve">Developed a number of Systems, ranging from BAU on </w:t>
            </w:r>
            <w:proofErr w:type="spellStart"/>
            <w:r>
              <w:t>MarMedical</w:t>
            </w:r>
            <w:proofErr w:type="spellEnd"/>
            <w:r>
              <w:t xml:space="preserve"> Web App with a vast following in America, and </w:t>
            </w:r>
            <w:r w:rsidRPr="00BE1465">
              <w:rPr>
                <w:b/>
                <w:bCs/>
              </w:rPr>
              <w:t xml:space="preserve">Web </w:t>
            </w:r>
            <w:proofErr w:type="spellStart"/>
            <w:r w:rsidRPr="00BE1465">
              <w:rPr>
                <w:b/>
                <w:bCs/>
              </w:rPr>
              <w:t>Api</w:t>
            </w:r>
            <w:proofErr w:type="spellEnd"/>
            <w:r w:rsidRPr="00BE1465">
              <w:rPr>
                <w:b/>
                <w:bCs/>
              </w:rPr>
              <w:t xml:space="preserve"> to ASP.net Web Applications including Windows Services using ASP.net C#, VC++, </w:t>
            </w:r>
            <w:proofErr w:type="spellStart"/>
            <w:r w:rsidRPr="00BE1465">
              <w:rPr>
                <w:b/>
                <w:bCs/>
              </w:rPr>
              <w:t>SQLServer</w:t>
            </w:r>
            <w:proofErr w:type="spellEnd"/>
            <w:r w:rsidRPr="00BE1465">
              <w:rPr>
                <w:b/>
                <w:bCs/>
              </w:rPr>
              <w:t xml:space="preserve"> DB, MongoDB, HTML, </w:t>
            </w:r>
            <w:proofErr w:type="spellStart"/>
            <w:r w:rsidRPr="00BE1465">
              <w:rPr>
                <w:b/>
                <w:bCs/>
              </w:rPr>
              <w:t>Javascript</w:t>
            </w:r>
            <w:proofErr w:type="spellEnd"/>
            <w:r w:rsidRPr="00BE1465">
              <w:rPr>
                <w:b/>
                <w:bCs/>
              </w:rPr>
              <w:t xml:space="preserve">, </w:t>
            </w:r>
            <w:proofErr w:type="spellStart"/>
            <w:r w:rsidRPr="00BE1465">
              <w:rPr>
                <w:b/>
                <w:bCs/>
              </w:rPr>
              <w:t>JQuery</w:t>
            </w:r>
            <w:proofErr w:type="spellEnd"/>
            <w:r w:rsidR="00BE1465">
              <w:rPr>
                <w:b/>
                <w:bCs/>
              </w:rPr>
              <w:t>, WCF SOAP</w:t>
            </w:r>
            <w:r w:rsidR="00F667B5">
              <w:rPr>
                <w:b/>
                <w:bCs/>
              </w:rPr>
              <w:t>, Jenkins, JIRA, SVN and Git</w:t>
            </w:r>
            <w:r w:rsidRPr="00BE1465">
              <w:rPr>
                <w:b/>
                <w:bCs/>
              </w:rPr>
              <w:t xml:space="preserve">. </w:t>
            </w:r>
            <w:r w:rsidR="00F667B5">
              <w:t>Built a number of Desktop Applications based around MongoDB consuming BSON Documents, and Generating analytical data from logs captured by a number of core applications in the advertising space. This allowed managers to understand the data collected and target advertising to Corporate Clients.</w:t>
            </w:r>
          </w:p>
          <w:p w14:paraId="1924296A" w14:textId="77777777" w:rsidR="002426DF" w:rsidRDefault="002426DF" w:rsidP="00F61DF9"/>
          <w:p w14:paraId="1B559356" w14:textId="476D4132" w:rsidR="002426DF" w:rsidRPr="00CF1A49" w:rsidRDefault="00486BCD" w:rsidP="002426DF">
            <w:pPr>
              <w:pStyle w:val="Heading3"/>
              <w:contextualSpacing w:val="0"/>
            </w:pPr>
            <w:r>
              <w:t>09/2013</w:t>
            </w:r>
            <w:r w:rsidR="002426DF" w:rsidRPr="00CF1A49">
              <w:t xml:space="preserve"> – </w:t>
            </w:r>
            <w:r>
              <w:t>12/2013</w:t>
            </w:r>
          </w:p>
          <w:p w14:paraId="3D021D30" w14:textId="23844C09" w:rsidR="002426DF" w:rsidRPr="00CF1A49" w:rsidRDefault="00486BCD" w:rsidP="002426DF">
            <w:pPr>
              <w:pStyle w:val="Heading2"/>
              <w:contextualSpacing w:val="0"/>
            </w:pPr>
            <w:r>
              <w:t>Software engineer</w:t>
            </w:r>
            <w:r w:rsidR="002426DF" w:rsidRPr="00CF1A49">
              <w:t xml:space="preserve">, </w:t>
            </w:r>
            <w:r>
              <w:rPr>
                <w:rStyle w:val="SubtleReference"/>
              </w:rPr>
              <w:t>University Of west London</w:t>
            </w:r>
          </w:p>
          <w:p w14:paraId="15269734" w14:textId="2D0DF8CC" w:rsidR="002426DF" w:rsidRDefault="00486BCD" w:rsidP="002426DF">
            <w:r>
              <w:t xml:space="preserve">During a </w:t>
            </w:r>
            <w:proofErr w:type="gramStart"/>
            <w:r>
              <w:t>3 month</w:t>
            </w:r>
            <w:proofErr w:type="gramEnd"/>
            <w:r>
              <w:t xml:space="preserve"> Period, I was involved in building the Employer, Employee, Engagement Portal with a Project Manager and Junior Developer. I took lead on the product, delivering using </w:t>
            </w:r>
            <w:r w:rsidRPr="00BE1465">
              <w:rPr>
                <w:b/>
                <w:bCs/>
              </w:rPr>
              <w:t xml:space="preserve">ASP.net MVC 5 C#, </w:t>
            </w:r>
            <w:proofErr w:type="spellStart"/>
            <w:r w:rsidRPr="00BE1465">
              <w:rPr>
                <w:b/>
                <w:bCs/>
              </w:rPr>
              <w:t>SQLServer</w:t>
            </w:r>
            <w:proofErr w:type="spellEnd"/>
            <w:r w:rsidRPr="00BE1465">
              <w:rPr>
                <w:b/>
                <w:bCs/>
              </w:rPr>
              <w:t xml:space="preserve"> DB/Oracle DB, HTML 5, </w:t>
            </w:r>
            <w:proofErr w:type="spellStart"/>
            <w:r w:rsidRPr="00BE1465">
              <w:rPr>
                <w:b/>
                <w:bCs/>
              </w:rPr>
              <w:t>Javascript</w:t>
            </w:r>
            <w:proofErr w:type="spellEnd"/>
            <w:r w:rsidRPr="00BE1465">
              <w:rPr>
                <w:b/>
                <w:bCs/>
              </w:rPr>
              <w:t xml:space="preserve"> and </w:t>
            </w:r>
            <w:proofErr w:type="spellStart"/>
            <w:r w:rsidRPr="00BE1465">
              <w:rPr>
                <w:b/>
                <w:bCs/>
              </w:rPr>
              <w:t>JQuery</w:t>
            </w:r>
            <w:proofErr w:type="spellEnd"/>
            <w:r w:rsidR="00F667B5">
              <w:rPr>
                <w:b/>
                <w:bCs/>
              </w:rPr>
              <w:t xml:space="preserve">. </w:t>
            </w:r>
          </w:p>
          <w:p w14:paraId="0084DD0C" w14:textId="0B0FF032" w:rsidR="008F481B" w:rsidRDefault="00F667B5" w:rsidP="008A1CE0">
            <w:r>
              <w:lastRenderedPageBreak/>
              <w:t>This was the 1</w:t>
            </w:r>
            <w:r w:rsidRPr="00F667B5">
              <w:rPr>
                <w:vertAlign w:val="superscript"/>
              </w:rPr>
              <w:t>st</w:t>
            </w:r>
            <w:r>
              <w:t xml:space="preserve"> time that Share Point was not being used to build Applications, as I spear headed the work to build an externally inclusive site that didn’t limit Employers access as well as included all participants by actually delivering a true MVC ASP.net Application that delivered value. </w:t>
            </w:r>
          </w:p>
          <w:p w14:paraId="7652E79B" w14:textId="77777777" w:rsidR="008F481B" w:rsidRDefault="008F481B" w:rsidP="002426DF">
            <w:pPr>
              <w:pStyle w:val="Heading3"/>
              <w:contextualSpacing w:val="0"/>
            </w:pPr>
          </w:p>
          <w:p w14:paraId="4AD719D5" w14:textId="77777777" w:rsidR="008F481B" w:rsidRDefault="008F481B" w:rsidP="002426DF">
            <w:pPr>
              <w:pStyle w:val="Heading3"/>
              <w:contextualSpacing w:val="0"/>
            </w:pPr>
          </w:p>
          <w:p w14:paraId="3D4A855B" w14:textId="658C1A3A" w:rsidR="002426DF" w:rsidRPr="00CF1A49" w:rsidRDefault="00486BCD" w:rsidP="002426DF">
            <w:pPr>
              <w:pStyle w:val="Heading3"/>
              <w:contextualSpacing w:val="0"/>
            </w:pPr>
            <w:r>
              <w:t>09/2010</w:t>
            </w:r>
            <w:r w:rsidR="002426DF" w:rsidRPr="00CF1A49">
              <w:t xml:space="preserve"> – </w:t>
            </w:r>
            <w:r>
              <w:t>09/2013</w:t>
            </w:r>
          </w:p>
          <w:p w14:paraId="6EEAD0E4" w14:textId="034C4CE3" w:rsidR="002426DF" w:rsidRPr="00CF1A49" w:rsidRDefault="00486BCD" w:rsidP="002426DF">
            <w:pPr>
              <w:pStyle w:val="Heading2"/>
              <w:contextualSpacing w:val="0"/>
            </w:pPr>
            <w:r>
              <w:t>Software Engineer</w:t>
            </w:r>
            <w:r w:rsidR="002426DF" w:rsidRPr="00CF1A49">
              <w:t xml:space="preserve">, </w:t>
            </w:r>
            <w:r>
              <w:rPr>
                <w:rStyle w:val="SubtleReference"/>
              </w:rPr>
              <w:t>Macmillan cancer Support</w:t>
            </w:r>
          </w:p>
          <w:p w14:paraId="415CBD0E" w14:textId="6A36FCF5" w:rsidR="002426DF" w:rsidRDefault="00486BCD" w:rsidP="002426DF">
            <w:r>
              <w:t xml:space="preserve">Developed with a Team of up to 5 frontend, back end developers and contractors a range of applications from NHS Choices Soap Web Services to Online Community Social Site for cancer patients. Using .net </w:t>
            </w:r>
            <w:r w:rsidRPr="00BE1465">
              <w:rPr>
                <w:b/>
                <w:bCs/>
              </w:rPr>
              <w:t xml:space="preserve">C#, ASP.net, </w:t>
            </w:r>
            <w:proofErr w:type="spellStart"/>
            <w:r w:rsidRPr="00BE1465">
              <w:rPr>
                <w:b/>
                <w:bCs/>
              </w:rPr>
              <w:t>Contensis</w:t>
            </w:r>
            <w:proofErr w:type="spellEnd"/>
            <w:r w:rsidRPr="00BE1465">
              <w:rPr>
                <w:b/>
                <w:bCs/>
              </w:rPr>
              <w:t xml:space="preserve"> CMS, </w:t>
            </w:r>
            <w:proofErr w:type="spellStart"/>
            <w:r w:rsidRPr="00BE1465">
              <w:rPr>
                <w:b/>
                <w:bCs/>
              </w:rPr>
              <w:t>MSSQLServer</w:t>
            </w:r>
            <w:proofErr w:type="spellEnd"/>
            <w:r w:rsidRPr="00BE1465">
              <w:rPr>
                <w:b/>
                <w:bCs/>
              </w:rPr>
              <w:t>, Windows Server, and TFS as well as SVN we built projects in Agile processes</w:t>
            </w:r>
            <w:r>
              <w:t xml:space="preserve"> with 2 weekly iterations to delivery.</w:t>
            </w:r>
          </w:p>
          <w:p w14:paraId="14E66E6E" w14:textId="77777777" w:rsidR="00EA4E54" w:rsidRDefault="00EA4E54" w:rsidP="00EA4E54">
            <w:pPr>
              <w:pStyle w:val="Heading3"/>
              <w:contextualSpacing w:val="0"/>
            </w:pPr>
          </w:p>
          <w:p w14:paraId="7F04A509" w14:textId="77777777" w:rsidR="00EA4E54" w:rsidRDefault="00EA4E54" w:rsidP="00EA4E54">
            <w:pPr>
              <w:pStyle w:val="Heading3"/>
              <w:contextualSpacing w:val="0"/>
            </w:pPr>
          </w:p>
          <w:p w14:paraId="1E5AA6D7" w14:textId="3ABF1570" w:rsidR="00EA4E54" w:rsidRPr="00CF1A49" w:rsidRDefault="00EA4E54" w:rsidP="00EA4E54">
            <w:pPr>
              <w:pStyle w:val="Heading3"/>
              <w:contextualSpacing w:val="0"/>
            </w:pPr>
            <w:r>
              <w:t>04/200</w:t>
            </w:r>
            <w:r w:rsidR="00291567">
              <w:t>5</w:t>
            </w:r>
            <w:r w:rsidRPr="00CF1A49">
              <w:t xml:space="preserve"> – </w:t>
            </w:r>
            <w:r>
              <w:t>09/20</w:t>
            </w:r>
            <w:r w:rsidR="00456F37">
              <w:t>10</w:t>
            </w:r>
          </w:p>
          <w:p w14:paraId="16BF36E3" w14:textId="1DEB8C64" w:rsidR="00EA4E54" w:rsidRPr="00EA4E54" w:rsidRDefault="00EA4E54" w:rsidP="00EA4E54">
            <w:pPr>
              <w:pStyle w:val="Heading2"/>
              <w:contextualSpacing w:val="0"/>
              <w:rPr>
                <w:color w:val="000000" w:themeColor="text1"/>
              </w:rPr>
            </w:pPr>
            <w:r>
              <w:t>Software Engineer</w:t>
            </w:r>
            <w:r w:rsidRPr="00EA4E54">
              <w:rPr>
                <w:b w:val="0"/>
                <w:bCs/>
                <w:color w:val="8A8A8A" w:themeColor="text2" w:themeTint="80"/>
              </w:rPr>
              <w:t xml:space="preserve">, </w:t>
            </w:r>
            <w:r w:rsidRPr="00EA4E54">
              <w:rPr>
                <w:b w:val="0"/>
                <w:bCs/>
                <w:color w:val="595959" w:themeColor="text1" w:themeTint="A6"/>
              </w:rPr>
              <w:t>magic lantern Media productions</w:t>
            </w:r>
            <w:r w:rsidR="00456F37">
              <w:rPr>
                <w:b w:val="0"/>
                <w:bCs/>
                <w:color w:val="595959" w:themeColor="text1" w:themeTint="A6"/>
              </w:rPr>
              <w:t xml:space="preserve">, </w:t>
            </w:r>
            <w:r w:rsidRPr="00EA4E54">
              <w:rPr>
                <w:b w:val="0"/>
                <w:bCs/>
                <w:color w:val="595959" w:themeColor="text1" w:themeTint="A6"/>
              </w:rPr>
              <w:t>first sports management solutions</w:t>
            </w:r>
            <w:r w:rsidR="00456F37">
              <w:rPr>
                <w:b w:val="0"/>
                <w:bCs/>
                <w:color w:val="595959" w:themeColor="text1" w:themeTint="A6"/>
              </w:rPr>
              <w:t xml:space="preserve">, </w:t>
            </w:r>
            <w:r>
              <w:rPr>
                <w:b w:val="0"/>
                <w:bCs/>
                <w:color w:val="595959" w:themeColor="text1" w:themeTint="A6"/>
              </w:rPr>
              <w:t>Kailaz software Ltd</w:t>
            </w:r>
            <w:r w:rsidR="00456F37">
              <w:rPr>
                <w:b w:val="0"/>
                <w:bCs/>
                <w:color w:val="595959" w:themeColor="text1" w:themeTint="A6"/>
              </w:rPr>
              <w:t xml:space="preserve">, </w:t>
            </w:r>
            <w:r>
              <w:rPr>
                <w:b w:val="0"/>
                <w:bCs/>
                <w:color w:val="595959" w:themeColor="text1" w:themeTint="A6"/>
              </w:rPr>
              <w:t>lg electronics</w:t>
            </w:r>
            <w:r w:rsidR="00456F37">
              <w:rPr>
                <w:b w:val="0"/>
                <w:bCs/>
                <w:color w:val="595959" w:themeColor="text1" w:themeTint="A6"/>
              </w:rPr>
              <w:t>, smarter enterprises ltd, royal holticultural society</w:t>
            </w:r>
          </w:p>
          <w:p w14:paraId="1DCD903D" w14:textId="62C20B24" w:rsidR="002426DF" w:rsidRDefault="00EA4E54" w:rsidP="002426DF">
            <w:r>
              <w:t xml:space="preserve">Worked a number of roles </w:t>
            </w:r>
            <w:r w:rsidRPr="00BE1465">
              <w:rPr>
                <w:b/>
                <w:bCs/>
              </w:rPr>
              <w:t>using Java, C++ and C#</w:t>
            </w:r>
            <w:r w:rsidR="00456F37">
              <w:rPr>
                <w:b/>
                <w:bCs/>
              </w:rPr>
              <w:t xml:space="preserve">, ASP.net Web Forms, </w:t>
            </w:r>
            <w:proofErr w:type="spellStart"/>
            <w:r w:rsidR="00456F37">
              <w:rPr>
                <w:b/>
                <w:bCs/>
              </w:rPr>
              <w:t>SQLServer</w:t>
            </w:r>
            <w:proofErr w:type="spellEnd"/>
            <w:r w:rsidR="00456F37">
              <w:rPr>
                <w:b/>
                <w:bCs/>
              </w:rPr>
              <w:t xml:space="preserve"> DB, Oracle DB, </w:t>
            </w:r>
            <w:proofErr w:type="spellStart"/>
            <w:r w:rsidR="00456F37">
              <w:rPr>
                <w:b/>
                <w:bCs/>
              </w:rPr>
              <w:t>Postgress</w:t>
            </w:r>
            <w:proofErr w:type="spellEnd"/>
            <w:r w:rsidR="00456F37">
              <w:rPr>
                <w:b/>
                <w:bCs/>
              </w:rPr>
              <w:t xml:space="preserve"> DB, Cuyahoga CMS</w:t>
            </w:r>
            <w:r>
              <w:t xml:space="preserve"> starting my career after my MSc Computer Science Degree.</w:t>
            </w:r>
          </w:p>
        </w:tc>
      </w:tr>
    </w:tbl>
    <w:sdt>
      <w:sdtPr>
        <w:alias w:val="Education:"/>
        <w:tag w:val="Education:"/>
        <w:id w:val="-1908763273"/>
        <w:placeholder>
          <w:docPart w:val="0E391ABB13BB4E8AA8377F3B25055F90"/>
        </w:placeholder>
        <w:temporary/>
        <w:showingPlcHdr/>
        <w15:appearance w15:val="hidden"/>
      </w:sdtPr>
      <w:sdtContent>
        <w:p w14:paraId="4C4C6C0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4600A80" w14:textId="77777777" w:rsidTr="00D66A52">
        <w:tc>
          <w:tcPr>
            <w:tcW w:w="9355" w:type="dxa"/>
          </w:tcPr>
          <w:p w14:paraId="2AD88FAD" w14:textId="36520001" w:rsidR="001D0BF1" w:rsidRPr="00CF1A49" w:rsidRDefault="00EA4E54" w:rsidP="001D0BF1">
            <w:pPr>
              <w:pStyle w:val="Heading3"/>
              <w:contextualSpacing w:val="0"/>
            </w:pPr>
            <w:r>
              <w:t>09/2003 – 01/2005</w:t>
            </w:r>
          </w:p>
          <w:p w14:paraId="510C987E" w14:textId="2D1303E3" w:rsidR="001D0BF1" w:rsidRPr="00CF1A49" w:rsidRDefault="00EA4E54" w:rsidP="001D0BF1">
            <w:pPr>
              <w:pStyle w:val="Heading2"/>
              <w:contextualSpacing w:val="0"/>
            </w:pPr>
            <w:r>
              <w:t>MSc.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birkbeck college – university of london</w:t>
            </w:r>
          </w:p>
          <w:p w14:paraId="6B42FFE6" w14:textId="49AC6AB1" w:rsidR="007538DC" w:rsidRPr="00CF1A49" w:rsidRDefault="00A53B92" w:rsidP="007538DC">
            <w:pPr>
              <w:contextualSpacing w:val="0"/>
            </w:pPr>
            <w:r>
              <w:t>Studied my MSc. Computer Science Degree</w:t>
            </w:r>
            <w:r w:rsidR="00CD60F3">
              <w:t xml:space="preserve"> on a Part Time Basis and Graduated with a Masters</w:t>
            </w:r>
          </w:p>
        </w:tc>
      </w:tr>
      <w:tr w:rsidR="00F61DF9" w:rsidRPr="00CF1A49" w14:paraId="2F160629" w14:textId="77777777" w:rsidTr="00CD60F3">
        <w:trPr>
          <w:trHeight w:val="812"/>
        </w:trPr>
        <w:tc>
          <w:tcPr>
            <w:tcW w:w="9355" w:type="dxa"/>
            <w:tcMar>
              <w:top w:w="216" w:type="dxa"/>
            </w:tcMar>
          </w:tcPr>
          <w:p w14:paraId="737F925C" w14:textId="0097A583" w:rsidR="00F61DF9" w:rsidRPr="00EA4E54" w:rsidRDefault="00EA4E54" w:rsidP="00F61DF9">
            <w:pPr>
              <w:pStyle w:val="Heading3"/>
              <w:contextualSpacing w:val="0"/>
              <w:rPr>
                <w:b w:val="0"/>
                <w:bCs/>
              </w:rPr>
            </w:pPr>
            <w:r>
              <w:t>09/1992 – 06/1997</w:t>
            </w:r>
          </w:p>
          <w:p w14:paraId="001EC6AA" w14:textId="201EB0FD" w:rsidR="00F61DF9" w:rsidRPr="00CF1A49" w:rsidRDefault="00EA4E54" w:rsidP="00F61DF9">
            <w:pPr>
              <w:pStyle w:val="Heading2"/>
              <w:contextualSpacing w:val="0"/>
            </w:pPr>
            <w:r w:rsidRPr="00A53B92">
              <w:t>bEnG. Civil/structural Engineering</w:t>
            </w:r>
            <w:r w:rsidR="00F61DF9" w:rsidRPr="00A53B92"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university of southampton</w:t>
            </w:r>
          </w:p>
          <w:p w14:paraId="37B82952" w14:textId="7331DEC0" w:rsidR="00F61DF9" w:rsidRDefault="00CD60F3" w:rsidP="00F61DF9">
            <w:r>
              <w:t xml:space="preserve">Studied my BEng. Civil/Structural Engineering Degree and Graduated with </w:t>
            </w:r>
            <w:proofErr w:type="gramStart"/>
            <w:r>
              <w:t>a</w:t>
            </w:r>
            <w:proofErr w:type="gramEnd"/>
            <w:r>
              <w:t xml:space="preserve"> Honors Degree</w:t>
            </w:r>
          </w:p>
        </w:tc>
      </w:tr>
    </w:tbl>
    <w:p w14:paraId="7AF70CD0" w14:textId="77777777" w:rsidR="00486277" w:rsidRPr="00CF1A49" w:rsidRDefault="00F165DB" w:rsidP="00486277">
      <w:pPr>
        <w:pStyle w:val="Heading1"/>
      </w:pPr>
      <w:r>
        <w:t xml:space="preserve">Technical </w:t>
      </w:r>
      <w:sdt>
        <w:sdtPr>
          <w:alias w:val="Skills:"/>
          <w:tag w:val="Skills:"/>
          <w:id w:val="-1392877668"/>
          <w:placeholder>
            <w:docPart w:val="7BAA4C833D0C4F6F9B6D31419A755ACC"/>
          </w:placeholder>
          <w:temporary/>
          <w:showingPlcHdr/>
          <w15:appearance w15:val="hidden"/>
        </w:sdtPr>
        <w:sdtContent>
          <w:r w:rsidR="00486277" w:rsidRPr="00CF1A49">
            <w:t>Skills</w:t>
          </w:r>
        </w:sdtContent>
      </w:sdt>
      <w:r>
        <w:t>/experience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2BFB502" w14:textId="77777777" w:rsidTr="00CF1A49">
        <w:tc>
          <w:tcPr>
            <w:tcW w:w="4675" w:type="dxa"/>
          </w:tcPr>
          <w:p w14:paraId="72B3710F" w14:textId="77777777" w:rsidR="001E3120" w:rsidRPr="006E1507" w:rsidRDefault="00FF44B7" w:rsidP="006E1507">
            <w:pPr>
              <w:pStyle w:val="ListBullet"/>
              <w:contextualSpacing w:val="0"/>
            </w:pPr>
            <w:r>
              <w:t>Time management/ works well under pressure</w:t>
            </w:r>
          </w:p>
          <w:p w14:paraId="0A104771" w14:textId="77777777" w:rsidR="001F4E6D" w:rsidRDefault="00FF44B7" w:rsidP="006E1507">
            <w:pPr>
              <w:pStyle w:val="ListBullet"/>
              <w:contextualSpacing w:val="0"/>
            </w:pPr>
            <w:r>
              <w:t>Excellent written and verbal communication</w:t>
            </w:r>
          </w:p>
          <w:p w14:paraId="6905430F" w14:textId="1CE4895D" w:rsidR="00CD60F3" w:rsidRPr="006E1507" w:rsidRDefault="00CD60F3" w:rsidP="006E1507">
            <w:pPr>
              <w:pStyle w:val="ListBullet"/>
              <w:contextualSpacing w:val="0"/>
            </w:pPr>
            <w:r>
              <w:t>Agile/Scrum Development experience</w:t>
            </w:r>
          </w:p>
        </w:tc>
        <w:tc>
          <w:tcPr>
            <w:tcW w:w="4675" w:type="dxa"/>
            <w:tcMar>
              <w:left w:w="360" w:type="dxa"/>
            </w:tcMar>
          </w:tcPr>
          <w:p w14:paraId="09EA84F9" w14:textId="50B69A77" w:rsidR="003A0632" w:rsidRPr="006E1507" w:rsidRDefault="00CD60F3" w:rsidP="006E1507">
            <w:pPr>
              <w:pStyle w:val="ListBullet"/>
              <w:contextualSpacing w:val="0"/>
            </w:pPr>
            <w:r>
              <w:t>Very Analytical</w:t>
            </w:r>
          </w:p>
          <w:p w14:paraId="04FBF4DD" w14:textId="0B157126" w:rsidR="001E3120" w:rsidRPr="006E1507" w:rsidRDefault="00CD60F3" w:rsidP="006E1507">
            <w:pPr>
              <w:pStyle w:val="ListBullet"/>
              <w:contextualSpacing w:val="0"/>
            </w:pPr>
            <w:r>
              <w:t>Accurate</w:t>
            </w:r>
          </w:p>
          <w:p w14:paraId="50ED82CC" w14:textId="77963A4D" w:rsidR="001E3120" w:rsidRPr="006E1507" w:rsidRDefault="00CD60F3" w:rsidP="006E1507">
            <w:pPr>
              <w:pStyle w:val="ListBullet"/>
              <w:contextualSpacing w:val="0"/>
            </w:pPr>
            <w:r>
              <w:t>Great Team Work Skills and Friendly</w:t>
            </w:r>
          </w:p>
        </w:tc>
      </w:tr>
    </w:tbl>
    <w:p w14:paraId="4F8FF2F4" w14:textId="77777777" w:rsidR="00AD782D" w:rsidRPr="00CF1A49" w:rsidRDefault="00FF44B7" w:rsidP="0062312F">
      <w:pPr>
        <w:pStyle w:val="Heading1"/>
      </w:pPr>
      <w:r>
        <w:t>Additional Skills</w:t>
      </w:r>
    </w:p>
    <w:p w14:paraId="606863B0" w14:textId="1646A1F5" w:rsidR="00B51D1B" w:rsidRPr="006D7616" w:rsidRDefault="00CD60F3" w:rsidP="006E1507">
      <w:r>
        <w:t xml:space="preserve">Work with Cryptosystems by actually building them from scratch as a passion: RSA, AES, and 3DES among the most I cherish. Also build bespoke messaging and Structural Engineering products that I sell under </w:t>
      </w:r>
      <w:hyperlink r:id="rId13" w:history="1">
        <w:r w:rsidRPr="006D7616">
          <w:rPr>
            <w:rStyle w:val="Hyperlink"/>
            <w:b/>
            <w:bCs/>
          </w:rPr>
          <w:t>https://www.martinlayooinc.com</w:t>
        </w:r>
      </w:hyperlink>
    </w:p>
    <w:sectPr w:rsidR="00B51D1B" w:rsidRPr="006D7616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E13A" w14:textId="77777777" w:rsidR="00720C3A" w:rsidRDefault="00720C3A" w:rsidP="0068194B">
      <w:r>
        <w:separator/>
      </w:r>
    </w:p>
    <w:p w14:paraId="067D728C" w14:textId="77777777" w:rsidR="00720C3A" w:rsidRDefault="00720C3A"/>
    <w:p w14:paraId="15A01DBC" w14:textId="77777777" w:rsidR="00720C3A" w:rsidRDefault="00720C3A"/>
  </w:endnote>
  <w:endnote w:type="continuationSeparator" w:id="0">
    <w:p w14:paraId="5C76EE86" w14:textId="77777777" w:rsidR="00720C3A" w:rsidRDefault="00720C3A" w:rsidP="0068194B">
      <w:r>
        <w:continuationSeparator/>
      </w:r>
    </w:p>
    <w:p w14:paraId="59A973E1" w14:textId="77777777" w:rsidR="00720C3A" w:rsidRDefault="00720C3A"/>
    <w:p w14:paraId="54CF597A" w14:textId="77777777" w:rsidR="00720C3A" w:rsidRDefault="00720C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1758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B4F9" w14:textId="77777777" w:rsidR="00720C3A" w:rsidRDefault="00720C3A" w:rsidP="0068194B">
      <w:r>
        <w:separator/>
      </w:r>
    </w:p>
    <w:p w14:paraId="743F7D22" w14:textId="77777777" w:rsidR="00720C3A" w:rsidRDefault="00720C3A"/>
    <w:p w14:paraId="42B088E6" w14:textId="77777777" w:rsidR="00720C3A" w:rsidRDefault="00720C3A"/>
  </w:footnote>
  <w:footnote w:type="continuationSeparator" w:id="0">
    <w:p w14:paraId="27F98486" w14:textId="77777777" w:rsidR="00720C3A" w:rsidRDefault="00720C3A" w:rsidP="0068194B">
      <w:r>
        <w:continuationSeparator/>
      </w:r>
    </w:p>
    <w:p w14:paraId="2A5DD123" w14:textId="77777777" w:rsidR="00720C3A" w:rsidRDefault="00720C3A"/>
    <w:p w14:paraId="6C2CF7FD" w14:textId="77777777" w:rsidR="00720C3A" w:rsidRDefault="00720C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8DF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439193" wp14:editId="5C34668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0BFB1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7B632C"/>
    <w:multiLevelType w:val="hybridMultilevel"/>
    <w:tmpl w:val="C608CC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3031962">
    <w:abstractNumId w:val="9"/>
  </w:num>
  <w:num w:numId="2" w16cid:durableId="928076770">
    <w:abstractNumId w:val="8"/>
  </w:num>
  <w:num w:numId="3" w16cid:durableId="2010669230">
    <w:abstractNumId w:val="7"/>
  </w:num>
  <w:num w:numId="4" w16cid:durableId="1223062157">
    <w:abstractNumId w:val="6"/>
  </w:num>
  <w:num w:numId="5" w16cid:durableId="2078280007">
    <w:abstractNumId w:val="10"/>
  </w:num>
  <w:num w:numId="6" w16cid:durableId="282075632">
    <w:abstractNumId w:val="3"/>
  </w:num>
  <w:num w:numId="7" w16cid:durableId="701201073">
    <w:abstractNumId w:val="11"/>
  </w:num>
  <w:num w:numId="8" w16cid:durableId="1406993490">
    <w:abstractNumId w:val="2"/>
  </w:num>
  <w:num w:numId="9" w16cid:durableId="2042434923">
    <w:abstractNumId w:val="13"/>
  </w:num>
  <w:num w:numId="10" w16cid:durableId="1450781973">
    <w:abstractNumId w:val="5"/>
  </w:num>
  <w:num w:numId="11" w16cid:durableId="2016959108">
    <w:abstractNumId w:val="4"/>
  </w:num>
  <w:num w:numId="12" w16cid:durableId="265771523">
    <w:abstractNumId w:val="1"/>
  </w:num>
  <w:num w:numId="13" w16cid:durableId="1102340596">
    <w:abstractNumId w:val="0"/>
  </w:num>
  <w:num w:numId="14" w16cid:durableId="1705714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B7"/>
    <w:rsid w:val="000001EF"/>
    <w:rsid w:val="00007322"/>
    <w:rsid w:val="00007728"/>
    <w:rsid w:val="00024584"/>
    <w:rsid w:val="00024730"/>
    <w:rsid w:val="00055E95"/>
    <w:rsid w:val="0007021F"/>
    <w:rsid w:val="00084D0A"/>
    <w:rsid w:val="000B2BA5"/>
    <w:rsid w:val="000F2F8C"/>
    <w:rsid w:val="0010006E"/>
    <w:rsid w:val="001045A8"/>
    <w:rsid w:val="00114A91"/>
    <w:rsid w:val="001244C2"/>
    <w:rsid w:val="0013002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2552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6DF"/>
    <w:rsid w:val="0024720C"/>
    <w:rsid w:val="002617AE"/>
    <w:rsid w:val="002638D0"/>
    <w:rsid w:val="002647D3"/>
    <w:rsid w:val="00275EAE"/>
    <w:rsid w:val="00291567"/>
    <w:rsid w:val="00294998"/>
    <w:rsid w:val="00297F18"/>
    <w:rsid w:val="002A1945"/>
    <w:rsid w:val="002B2958"/>
    <w:rsid w:val="002B3FC8"/>
    <w:rsid w:val="002D23C5"/>
    <w:rsid w:val="002D3977"/>
    <w:rsid w:val="002D6137"/>
    <w:rsid w:val="002E7E61"/>
    <w:rsid w:val="002F05E5"/>
    <w:rsid w:val="002F254D"/>
    <w:rsid w:val="002F30E4"/>
    <w:rsid w:val="002F4D47"/>
    <w:rsid w:val="00307140"/>
    <w:rsid w:val="00316DFF"/>
    <w:rsid w:val="00325B57"/>
    <w:rsid w:val="00336056"/>
    <w:rsid w:val="003478FE"/>
    <w:rsid w:val="003544E1"/>
    <w:rsid w:val="00363CA1"/>
    <w:rsid w:val="00366398"/>
    <w:rsid w:val="00370903"/>
    <w:rsid w:val="003A0632"/>
    <w:rsid w:val="003A30E5"/>
    <w:rsid w:val="003A6ADF"/>
    <w:rsid w:val="003B5928"/>
    <w:rsid w:val="003D380F"/>
    <w:rsid w:val="003E160D"/>
    <w:rsid w:val="003E20AD"/>
    <w:rsid w:val="003F1D5F"/>
    <w:rsid w:val="00405128"/>
    <w:rsid w:val="00406CFF"/>
    <w:rsid w:val="00416B25"/>
    <w:rsid w:val="00420592"/>
    <w:rsid w:val="004319E0"/>
    <w:rsid w:val="00432F7C"/>
    <w:rsid w:val="00437E8C"/>
    <w:rsid w:val="00440225"/>
    <w:rsid w:val="00456ECA"/>
    <w:rsid w:val="00456F37"/>
    <w:rsid w:val="00464377"/>
    <w:rsid w:val="004726BC"/>
    <w:rsid w:val="00474105"/>
    <w:rsid w:val="00480E6E"/>
    <w:rsid w:val="00486277"/>
    <w:rsid w:val="00486BCD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39D"/>
    <w:rsid w:val="00510392"/>
    <w:rsid w:val="00513E2A"/>
    <w:rsid w:val="00534360"/>
    <w:rsid w:val="00544F0C"/>
    <w:rsid w:val="00547D39"/>
    <w:rsid w:val="00566A35"/>
    <w:rsid w:val="0056701E"/>
    <w:rsid w:val="005740D7"/>
    <w:rsid w:val="00592092"/>
    <w:rsid w:val="005A0F26"/>
    <w:rsid w:val="005A1B10"/>
    <w:rsid w:val="005A53F6"/>
    <w:rsid w:val="005A6850"/>
    <w:rsid w:val="005B1B1B"/>
    <w:rsid w:val="005C5932"/>
    <w:rsid w:val="005D3CA7"/>
    <w:rsid w:val="005D4CC1"/>
    <w:rsid w:val="005F459B"/>
    <w:rsid w:val="005F4B91"/>
    <w:rsid w:val="005F55D2"/>
    <w:rsid w:val="0062312F"/>
    <w:rsid w:val="00625F2C"/>
    <w:rsid w:val="00626D42"/>
    <w:rsid w:val="006618E9"/>
    <w:rsid w:val="0068194B"/>
    <w:rsid w:val="00692703"/>
    <w:rsid w:val="006A1962"/>
    <w:rsid w:val="006B5D48"/>
    <w:rsid w:val="006B7D7B"/>
    <w:rsid w:val="006C1A5E"/>
    <w:rsid w:val="006D7616"/>
    <w:rsid w:val="006E1507"/>
    <w:rsid w:val="006E4C7E"/>
    <w:rsid w:val="00705CFE"/>
    <w:rsid w:val="0070740D"/>
    <w:rsid w:val="00712D8B"/>
    <w:rsid w:val="00720C3A"/>
    <w:rsid w:val="007273B7"/>
    <w:rsid w:val="00733E0A"/>
    <w:rsid w:val="0074403D"/>
    <w:rsid w:val="00746D44"/>
    <w:rsid w:val="007538DC"/>
    <w:rsid w:val="00757803"/>
    <w:rsid w:val="0079206B"/>
    <w:rsid w:val="00793D6E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4CEE"/>
    <w:rsid w:val="00880CF4"/>
    <w:rsid w:val="008829F8"/>
    <w:rsid w:val="00885897"/>
    <w:rsid w:val="008A1CE0"/>
    <w:rsid w:val="008A6538"/>
    <w:rsid w:val="008C7056"/>
    <w:rsid w:val="008E02A3"/>
    <w:rsid w:val="008F3B14"/>
    <w:rsid w:val="008F481B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C64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B92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0ED"/>
    <w:rsid w:val="00B81760"/>
    <w:rsid w:val="00B8494C"/>
    <w:rsid w:val="00BA1546"/>
    <w:rsid w:val="00BA358D"/>
    <w:rsid w:val="00BB4E51"/>
    <w:rsid w:val="00BD431F"/>
    <w:rsid w:val="00BE1465"/>
    <w:rsid w:val="00BE3FCC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35F5"/>
    <w:rsid w:val="00CD60F3"/>
    <w:rsid w:val="00CD6E18"/>
    <w:rsid w:val="00CE0DC1"/>
    <w:rsid w:val="00CE4030"/>
    <w:rsid w:val="00CE64B3"/>
    <w:rsid w:val="00CF1A49"/>
    <w:rsid w:val="00CF5887"/>
    <w:rsid w:val="00D0630C"/>
    <w:rsid w:val="00D243A9"/>
    <w:rsid w:val="00D305E5"/>
    <w:rsid w:val="00D37CD3"/>
    <w:rsid w:val="00D66A52"/>
    <w:rsid w:val="00D66EFA"/>
    <w:rsid w:val="00D72A2D"/>
    <w:rsid w:val="00D84A5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5EE9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A09"/>
    <w:rsid w:val="00EA4E54"/>
    <w:rsid w:val="00EA5099"/>
    <w:rsid w:val="00EC1351"/>
    <w:rsid w:val="00EC3BDE"/>
    <w:rsid w:val="00EC4CBF"/>
    <w:rsid w:val="00ED7EB3"/>
    <w:rsid w:val="00EE2CA8"/>
    <w:rsid w:val="00EF17E8"/>
    <w:rsid w:val="00EF51D9"/>
    <w:rsid w:val="00F130DD"/>
    <w:rsid w:val="00F165DB"/>
    <w:rsid w:val="00F24884"/>
    <w:rsid w:val="00F476C4"/>
    <w:rsid w:val="00F61DF9"/>
    <w:rsid w:val="00F667B5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C8C"/>
    <w:rsid w:val="00FE55A2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C781"/>
  <w15:chartTrackingRefBased/>
  <w15:docId w15:val="{FC7C166F-ACEA-4995-9FE9-7E634B69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7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okello?tab=repositories" TargetMode="External"/><Relationship Id="rId13" Type="http://schemas.openxmlformats.org/officeDocument/2006/relationships/hyperlink" Target="https://www.martinlayooin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tin-alex-okello-866283a" TargetMode="External"/><Relationship Id="rId12" Type="http://schemas.openxmlformats.org/officeDocument/2006/relationships/hyperlink" Target="https://www.martinlayooinc.com/EntertainmentTicketMaster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tinlayooinc.com/TeachersAssistantDeplo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unisa-weblive.martinlayooin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ricanfarmerscommodities.martinlayooinc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ylicia.Phillip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4C97F3774493E85B5FA01E6AC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D998-3B70-4F32-BBED-35E0F662FBA2}"/>
      </w:docPartPr>
      <w:docPartBody>
        <w:p w:rsidR="008C4E28" w:rsidRDefault="00F45FF3">
          <w:pPr>
            <w:pStyle w:val="A184C97F3774493E85B5FA01E6ACC3E8"/>
          </w:pPr>
          <w:r w:rsidRPr="00CF1A49">
            <w:t>·</w:t>
          </w:r>
        </w:p>
      </w:docPartBody>
    </w:docPart>
    <w:docPart>
      <w:docPartPr>
        <w:name w:val="A2341659CFA4414EA8F43ED04C631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219C8-67DC-45FB-912C-A52C0B5190AC}"/>
      </w:docPartPr>
      <w:docPartBody>
        <w:p w:rsidR="008C4E28" w:rsidRDefault="00F45FF3">
          <w:pPr>
            <w:pStyle w:val="A2341659CFA4414EA8F43ED04C6318F3"/>
          </w:pPr>
          <w:r w:rsidRPr="00CF1A49">
            <w:t>·</w:t>
          </w:r>
        </w:p>
      </w:docPartBody>
    </w:docPart>
    <w:docPart>
      <w:docPartPr>
        <w:name w:val="41B87B87BC3A45B6B758BC95F838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C5F8-BCAA-4700-A719-E478322FB220}"/>
      </w:docPartPr>
      <w:docPartBody>
        <w:p w:rsidR="008C4E28" w:rsidRDefault="00F45FF3">
          <w:pPr>
            <w:pStyle w:val="41B87B87BC3A45B6B758BC95F8385C0E"/>
          </w:pPr>
          <w:r w:rsidRPr="00CF1A49">
            <w:t>·</w:t>
          </w:r>
        </w:p>
      </w:docPartBody>
    </w:docPart>
    <w:docPart>
      <w:docPartPr>
        <w:name w:val="0E391ABB13BB4E8AA8377F3B25055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C527E-73A9-4C77-973D-8FAA10669981}"/>
      </w:docPartPr>
      <w:docPartBody>
        <w:p w:rsidR="008C4E28" w:rsidRDefault="00F45FF3">
          <w:pPr>
            <w:pStyle w:val="0E391ABB13BB4E8AA8377F3B25055F90"/>
          </w:pPr>
          <w:r w:rsidRPr="00CF1A49">
            <w:t>Education</w:t>
          </w:r>
        </w:p>
      </w:docPartBody>
    </w:docPart>
    <w:docPart>
      <w:docPartPr>
        <w:name w:val="7BAA4C833D0C4F6F9B6D31419A755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60B5F-1AFF-4876-B1A4-F368E658A51D}"/>
      </w:docPartPr>
      <w:docPartBody>
        <w:p w:rsidR="008C4E28" w:rsidRDefault="00F45FF3">
          <w:pPr>
            <w:pStyle w:val="7BAA4C833D0C4F6F9B6D31419A755AC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3"/>
    <w:rsid w:val="008C4E28"/>
    <w:rsid w:val="00A826BF"/>
    <w:rsid w:val="00F45FF3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184C97F3774493E85B5FA01E6ACC3E8">
    <w:name w:val="A184C97F3774493E85B5FA01E6ACC3E8"/>
  </w:style>
  <w:style w:type="paragraph" w:customStyle="1" w:styleId="A2341659CFA4414EA8F43ED04C6318F3">
    <w:name w:val="A2341659CFA4414EA8F43ED04C6318F3"/>
  </w:style>
  <w:style w:type="paragraph" w:customStyle="1" w:styleId="41B87B87BC3A45B6B758BC95F8385C0E">
    <w:name w:val="41B87B87BC3A45B6B758BC95F8385C0E"/>
  </w:style>
  <w:style w:type="character" w:styleId="SubtleReference">
    <w:name w:val="Subtle Reference"/>
    <w:basedOn w:val="DefaultParagraphFont"/>
    <w:uiPriority w:val="10"/>
    <w:qFormat/>
    <w:rsid w:val="00F45FF3"/>
    <w:rPr>
      <w:b/>
      <w:caps w:val="0"/>
      <w:smallCaps/>
      <w:color w:val="595959" w:themeColor="text1" w:themeTint="A6"/>
    </w:rPr>
  </w:style>
  <w:style w:type="paragraph" w:customStyle="1" w:styleId="0E391ABB13BB4E8AA8377F3B25055F90">
    <w:name w:val="0E391ABB13BB4E8AA8377F3B25055F90"/>
  </w:style>
  <w:style w:type="paragraph" w:customStyle="1" w:styleId="7BAA4C833D0C4F6F9B6D31419A755ACC">
    <w:name w:val="7BAA4C833D0C4F6F9B6D31419A755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Phylicia Phillips</dc:creator>
  <cp:keywords/>
  <dc:description/>
  <cp:lastModifiedBy>martin okello</cp:lastModifiedBy>
  <cp:revision>2</cp:revision>
  <dcterms:created xsi:type="dcterms:W3CDTF">2023-03-17T01:17:00Z</dcterms:created>
  <dcterms:modified xsi:type="dcterms:W3CDTF">2023-03-17T01:17:00Z</dcterms:modified>
  <cp:category/>
</cp:coreProperties>
</file>